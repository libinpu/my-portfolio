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Tr="001B2ABD">
        <w:trPr>
          <w:trHeight w:val="4410"/>
        </w:trPr>
        <w:tc>
          <w:tcPr>
            <w:tcW w:w="3600" w:type="dxa"/>
            <w:vAlign w:val="bottom"/>
          </w:tcPr>
          <w:p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2892FB8" wp14:editId="48304DBD">
                      <wp:extent cx="2122805" cy="2122805"/>
                      <wp:effectExtent l="19050" t="19050" r="29845" b="2984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BBEBBC0" id="Oval 2" o:spid="_x0000_s1026" alt="Title: Professional Headshot of Man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" strokecolor="#94b6d2 [3204]" strokeweight="5pt">
                      <v:fill r:id="rId10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1B2ABD" w:rsidRDefault="00260205" w:rsidP="001B2ABD">
            <w:pPr>
              <w:pStyle w:val="Title"/>
            </w:pPr>
            <w:r>
              <w:t>SANJAY S</w:t>
            </w:r>
          </w:p>
          <w:p w:rsidR="001B2ABD" w:rsidRDefault="0065422B" w:rsidP="001B2ABD">
            <w:pPr>
              <w:pStyle w:val="Subtitle"/>
            </w:pPr>
            <w:r w:rsidRPr="001A0D97">
              <w:rPr>
                <w:spacing w:val="2"/>
                <w:w w:val="59"/>
              </w:rPr>
              <w:t>FRONT END DEVELOPE</w:t>
            </w:r>
            <w:r w:rsidRPr="001A0D97">
              <w:rPr>
                <w:spacing w:val="13"/>
                <w:w w:val="59"/>
              </w:rPr>
              <w:t>R</w:t>
            </w:r>
          </w:p>
        </w:tc>
      </w:tr>
      <w:tr w:rsidR="001B2ABD" w:rsidTr="001B2ABD">
        <w:tc>
          <w:tcPr>
            <w:tcW w:w="3600" w:type="dxa"/>
          </w:tcPr>
          <w:p w:rsidR="00036450" w:rsidRDefault="001A0D97" w:rsidP="0065422B">
            <w:pPr>
              <w:pStyle w:val="Heading3"/>
              <w:rPr>
                <w:rFonts w:ascii="Courier New" w:hAnsi="Courier New" w:cs="Courier New"/>
                <w:color w:val="FFFFFF"/>
                <w:sz w:val="21"/>
                <w:szCs w:val="21"/>
                <w:shd w:val="clear" w:color="auto" w:fill="000000"/>
              </w:rPr>
            </w:pPr>
            <w:sdt>
              <w:sdtPr>
                <w:id w:val="-1711873194"/>
                <w:placeholder>
                  <w:docPart w:val="ECFD6F6105A247118DC971E25A754E2D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D5459D">
                  <w:t>Profile</w:t>
                </w:r>
              </w:sdtContent>
            </w:sdt>
          </w:p>
          <w:p w:rsidR="0065422B" w:rsidRPr="0065422B" w:rsidRDefault="0065422B" w:rsidP="0065422B">
            <w:pPr>
              <w:rPr>
                <w:sz w:val="20"/>
              </w:rPr>
            </w:pPr>
            <w:r w:rsidRPr="0065422B">
              <w:rPr>
                <w:sz w:val="20"/>
              </w:rPr>
              <w:t>I am a passionate front-end developer dedicated to crafting immersive and user-centered web experiences. With a blend of creative vision and technical expertise, I aspire to contribute to projects that push the boundaries of design and functionality.</w:t>
            </w:r>
          </w:p>
          <w:sdt>
            <w:sdtPr>
              <w:id w:val="-1954003311"/>
              <w:placeholder>
                <w:docPart w:val="D7F3A33D07734ADB992E24CA532F7713"/>
              </w:placeholder>
              <w:temporary/>
              <w:showingPlcHdr/>
              <w15:appearance w15:val="hidden"/>
            </w:sdtPr>
            <w:sdtEndPr/>
            <w:sdtContent>
              <w:p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p w:rsidR="004D3011" w:rsidRDefault="00F44C66" w:rsidP="004D3011">
            <w:r>
              <w:t xml:space="preserve"> </w:t>
            </w:r>
            <w:proofErr w:type="gramStart"/>
            <w:r>
              <w:t>PHONE :</w:t>
            </w:r>
            <w:proofErr w:type="gramEnd"/>
          </w:p>
          <w:p w:rsidR="004D3011" w:rsidRDefault="00DB75BE" w:rsidP="004D3011">
            <w:r>
              <w:t>+91 9539251789</w:t>
            </w:r>
          </w:p>
          <w:p w:rsidR="004D3011" w:rsidRPr="004D3011" w:rsidRDefault="004D3011" w:rsidP="004D3011"/>
          <w:p w:rsidR="004D3011" w:rsidRDefault="00F44C66" w:rsidP="004D3011">
            <w:proofErr w:type="gramStart"/>
            <w:r>
              <w:t xml:space="preserve">LINKEDIN </w:t>
            </w:r>
            <w:r w:rsidR="00DB75BE">
              <w:t>:</w:t>
            </w:r>
            <w:proofErr w:type="gramEnd"/>
          </w:p>
          <w:p w:rsidR="004D3011" w:rsidRPr="005B1CED" w:rsidRDefault="001A0D97" w:rsidP="004D3011">
            <w:hyperlink r:id="rId11" w:history="1">
              <w:r w:rsidR="00FD644A" w:rsidRPr="002C6E17"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www.lin</w:t>
              </w:r>
              <w:r w:rsidR="00FD644A" w:rsidRPr="002C6E17"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k</w:t>
              </w:r>
              <w:r w:rsidR="00FD644A" w:rsidRPr="002C6E17"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edin.com/in/sanjay-sk953925</w:t>
              </w:r>
            </w:hyperlink>
          </w:p>
          <w:p w:rsidR="004D3011" w:rsidRDefault="004D3011" w:rsidP="004D3011"/>
          <w:p w:rsidR="004D3011" w:rsidRDefault="00F44C66" w:rsidP="004D3011">
            <w:proofErr w:type="gramStart"/>
            <w:r>
              <w:t>EMAIL :</w:t>
            </w:r>
            <w:proofErr w:type="gramEnd"/>
          </w:p>
          <w:p w:rsidR="00036450" w:rsidRPr="00E4381A" w:rsidRDefault="00DB75BE" w:rsidP="004D3011">
            <w:pPr>
              <w:rPr>
                <w:rStyle w:val="Hyperlink"/>
              </w:rPr>
            </w:pPr>
            <w:r>
              <w:t>Sanjayskpy1@gmail.com</w:t>
            </w:r>
          </w:p>
          <w:sdt>
            <w:sdtPr>
              <w:id w:val="-1444214663"/>
              <w:placeholder>
                <w:docPart w:val="C5C8EAC2F4614BA6B94B59B525FE8147"/>
              </w:placeholder>
              <w:temporary/>
              <w:showingPlcHdr/>
              <w15:appearance w15:val="hidden"/>
            </w:sdtPr>
            <w:sdtEndPr/>
            <w:sdtContent>
              <w:p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:rsidR="004D3011" w:rsidRDefault="00DB75BE" w:rsidP="004D3011">
            <w:r>
              <w:t>Playing Cricket</w:t>
            </w:r>
          </w:p>
          <w:p w:rsidR="004D3011" w:rsidRDefault="00DB75BE" w:rsidP="004D3011">
            <w:r>
              <w:t>Playing video games</w:t>
            </w:r>
          </w:p>
          <w:p w:rsidR="004D3011" w:rsidRDefault="00DB75BE" w:rsidP="004D3011">
            <w:r>
              <w:t>Watching Movies</w:t>
            </w:r>
          </w:p>
          <w:p w:rsidR="004D3011" w:rsidRPr="004D3011" w:rsidRDefault="00DB75BE" w:rsidP="004D3011">
            <w:r>
              <w:t>Explore places</w:t>
            </w: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D660DA210B4843CEB01C20B553EDD963"/>
              </w:placeholder>
              <w:temporary/>
              <w:showingPlcHdr/>
              <w15:appearance w15:val="hidden"/>
            </w:sdtPr>
            <w:sdtEndPr/>
            <w:sdtContent>
              <w:p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:rsidR="00036450" w:rsidRPr="00036450" w:rsidRDefault="00260205" w:rsidP="00B359E4">
            <w:pPr>
              <w:pStyle w:val="Heading4"/>
            </w:pPr>
            <w:proofErr w:type="spellStart"/>
            <w:r>
              <w:t>Sree</w:t>
            </w:r>
            <w:proofErr w:type="spellEnd"/>
            <w:r>
              <w:t xml:space="preserve"> </w:t>
            </w:r>
            <w:proofErr w:type="spellStart"/>
            <w:r>
              <w:t>Sankara</w:t>
            </w:r>
            <w:proofErr w:type="spellEnd"/>
            <w:r>
              <w:t xml:space="preserve"> Oriental HSS,</w:t>
            </w:r>
            <w:r w:rsidR="00DB75BE">
              <w:t xml:space="preserve"> </w:t>
            </w:r>
            <w:proofErr w:type="spellStart"/>
            <w:r>
              <w:t>Lekki</w:t>
            </w:r>
            <w:r w:rsidR="00DB75BE">
              <w:t>d</w:t>
            </w:r>
            <w:r>
              <w:t>i</w:t>
            </w:r>
            <w:proofErr w:type="spellEnd"/>
            <w:r>
              <w:t>,</w:t>
            </w:r>
            <w:r w:rsidR="00DB75BE">
              <w:t xml:space="preserve"> </w:t>
            </w:r>
            <w:r>
              <w:t>Palakkad</w:t>
            </w:r>
          </w:p>
          <w:p w:rsidR="00036450" w:rsidRDefault="00260205" w:rsidP="00B359E4">
            <w:pPr>
              <w:pStyle w:val="Date"/>
            </w:pPr>
            <w:r>
              <w:t>2019</w:t>
            </w:r>
            <w:r w:rsidR="00036450" w:rsidRPr="00B359E4">
              <w:t xml:space="preserve"> </w:t>
            </w:r>
            <w:r>
              <w:t>–</w:t>
            </w:r>
            <w:r w:rsidR="00036450" w:rsidRPr="00B359E4">
              <w:t xml:space="preserve"> </w:t>
            </w:r>
            <w:r>
              <w:t>2020</w:t>
            </w:r>
          </w:p>
          <w:p w:rsidR="00260205" w:rsidRPr="00260205" w:rsidRDefault="00260205" w:rsidP="00260205">
            <w:r>
              <w:t>Computer Science</w:t>
            </w:r>
          </w:p>
          <w:p w:rsidR="00260205" w:rsidRDefault="00260205" w:rsidP="00036450">
            <w:proofErr w:type="gramStart"/>
            <w:r>
              <w:t>CGPA :</w:t>
            </w:r>
            <w:proofErr w:type="gramEnd"/>
            <w:r>
              <w:t>- 6.8</w:t>
            </w:r>
          </w:p>
          <w:p w:rsidR="00036450" w:rsidRDefault="00036450" w:rsidP="00036450"/>
          <w:p w:rsidR="00036450" w:rsidRPr="00B359E4" w:rsidRDefault="00260205" w:rsidP="00B359E4">
            <w:pPr>
              <w:pStyle w:val="Heading4"/>
            </w:pPr>
            <w:r>
              <w:t>Calicut University</w:t>
            </w:r>
          </w:p>
          <w:p w:rsidR="00036450" w:rsidRPr="00B359E4" w:rsidRDefault="00260205" w:rsidP="00B359E4">
            <w:pPr>
              <w:pStyle w:val="Date"/>
            </w:pPr>
            <w:r>
              <w:t>2020</w:t>
            </w:r>
            <w:r w:rsidR="00036450" w:rsidRPr="00B359E4">
              <w:t xml:space="preserve"> - </w:t>
            </w:r>
            <w:r>
              <w:t>2023</w:t>
            </w:r>
          </w:p>
          <w:p w:rsidR="00036450" w:rsidRDefault="004A61C1" w:rsidP="00036450">
            <w:r>
              <w:t xml:space="preserve">Bachelor </w:t>
            </w:r>
            <w:r w:rsidR="00F44C66">
              <w:t>o</w:t>
            </w:r>
            <w:r>
              <w:t>f Computer Applications</w:t>
            </w:r>
          </w:p>
          <w:p w:rsidR="004D3011" w:rsidRDefault="004A61C1" w:rsidP="00036450">
            <w:proofErr w:type="gramStart"/>
            <w:r>
              <w:t>CGPA :</w:t>
            </w:r>
            <w:proofErr w:type="gramEnd"/>
            <w:r>
              <w:t>- 6.8</w:t>
            </w:r>
          </w:p>
          <w:sdt>
            <w:sdtPr>
              <w:id w:val="1669594239"/>
              <w:placeholder>
                <w:docPart w:val="78DADC85F27D46629E964EE93F41B331"/>
              </w:placeholder>
              <w:temporary/>
              <w:showingPlcHdr/>
              <w15:appearance w15:val="hidden"/>
            </w:sdtPr>
            <w:sdtEndPr/>
            <w:sdtContent>
              <w:p w:rsidR="004A61C1" w:rsidRDefault="00180329" w:rsidP="004A61C1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:rsidR="004A61C1" w:rsidRDefault="005B1CED" w:rsidP="004A61C1">
            <w:pPr>
              <w:rPr>
                <w:sz w:val="22"/>
              </w:rPr>
            </w:pPr>
            <w:r>
              <w:rPr>
                <w:sz w:val="22"/>
              </w:rPr>
              <w:t>HTML 5</w:t>
            </w:r>
            <w:r w:rsidR="004A61C1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             </w:t>
            </w:r>
            <w:proofErr w:type="gramStart"/>
            <w:r>
              <w:rPr>
                <w:sz w:val="22"/>
              </w:rPr>
              <w:t xml:space="preserve">  </w:t>
            </w:r>
            <w:r w:rsidR="004A61C1">
              <w:rPr>
                <w:sz w:val="22"/>
              </w:rPr>
              <w:t>:</w:t>
            </w:r>
            <w:proofErr w:type="gramEnd"/>
            <w:r w:rsidR="004A61C1">
              <w:rPr>
                <w:sz w:val="22"/>
              </w:rPr>
              <w:t xml:space="preserve">- </w:t>
            </w:r>
            <w:r>
              <w:rPr>
                <w:sz w:val="22"/>
              </w:rPr>
              <w:t>85</w:t>
            </w:r>
            <w:r w:rsidR="004A61C1">
              <w:rPr>
                <w:sz w:val="22"/>
              </w:rPr>
              <w:t>%</w:t>
            </w:r>
          </w:p>
          <w:p w:rsidR="004A61C1" w:rsidRDefault="005B1CED" w:rsidP="004A61C1">
            <w:pPr>
              <w:rPr>
                <w:sz w:val="22"/>
              </w:rPr>
            </w:pPr>
            <w:r>
              <w:rPr>
                <w:sz w:val="22"/>
              </w:rPr>
              <w:t xml:space="preserve">CSS                    </w:t>
            </w:r>
            <w:proofErr w:type="gramStart"/>
            <w:r w:rsidR="004A61C1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 </w:t>
            </w:r>
            <w:r w:rsidR="004A61C1">
              <w:rPr>
                <w:sz w:val="22"/>
              </w:rPr>
              <w:t>:</w:t>
            </w:r>
            <w:proofErr w:type="gramEnd"/>
            <w:r w:rsidR="004A61C1">
              <w:rPr>
                <w:sz w:val="22"/>
              </w:rPr>
              <w:t>- 85%</w:t>
            </w:r>
          </w:p>
          <w:p w:rsidR="004A61C1" w:rsidRDefault="005B1CED" w:rsidP="004A61C1">
            <w:pPr>
              <w:rPr>
                <w:sz w:val="22"/>
              </w:rPr>
            </w:pPr>
            <w:r>
              <w:rPr>
                <w:sz w:val="22"/>
              </w:rPr>
              <w:t>JavaScript</w:t>
            </w:r>
            <w:r w:rsidR="004A61C1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       </w:t>
            </w:r>
            <w:proofErr w:type="gramStart"/>
            <w:r>
              <w:rPr>
                <w:sz w:val="22"/>
              </w:rPr>
              <w:t xml:space="preserve">  </w:t>
            </w:r>
            <w:r w:rsidR="004A61C1">
              <w:rPr>
                <w:sz w:val="22"/>
              </w:rPr>
              <w:t>:</w:t>
            </w:r>
            <w:proofErr w:type="gramEnd"/>
            <w:r w:rsidR="004A61C1">
              <w:rPr>
                <w:sz w:val="22"/>
              </w:rPr>
              <w:t xml:space="preserve">- </w:t>
            </w:r>
            <w:r>
              <w:rPr>
                <w:sz w:val="22"/>
              </w:rPr>
              <w:t>60</w:t>
            </w:r>
            <w:r w:rsidR="004A61C1">
              <w:rPr>
                <w:sz w:val="22"/>
              </w:rPr>
              <w:t>%</w:t>
            </w:r>
          </w:p>
          <w:p w:rsidR="004A61C1" w:rsidRDefault="005B1CED" w:rsidP="004A61C1">
            <w:pPr>
              <w:rPr>
                <w:sz w:val="22"/>
              </w:rPr>
            </w:pPr>
            <w:r>
              <w:rPr>
                <w:sz w:val="22"/>
              </w:rPr>
              <w:t xml:space="preserve">Bootstrap 5       </w:t>
            </w:r>
            <w:proofErr w:type="gramStart"/>
            <w:r>
              <w:rPr>
                <w:sz w:val="22"/>
              </w:rPr>
              <w:t xml:space="preserve"> </w:t>
            </w:r>
            <w:r w:rsidR="004A61C1">
              <w:rPr>
                <w:sz w:val="22"/>
              </w:rPr>
              <w:t xml:space="preserve"> :</w:t>
            </w:r>
            <w:proofErr w:type="gramEnd"/>
            <w:r w:rsidR="004A61C1">
              <w:rPr>
                <w:sz w:val="22"/>
              </w:rPr>
              <w:t xml:space="preserve">- </w:t>
            </w:r>
            <w:r>
              <w:rPr>
                <w:sz w:val="22"/>
              </w:rPr>
              <w:t>80</w:t>
            </w:r>
            <w:r w:rsidR="004A61C1">
              <w:rPr>
                <w:sz w:val="22"/>
              </w:rPr>
              <w:t>%</w:t>
            </w:r>
          </w:p>
          <w:p w:rsidR="004A61C1" w:rsidRDefault="005B1CED" w:rsidP="004A61C1">
            <w:pPr>
              <w:rPr>
                <w:sz w:val="22"/>
              </w:rPr>
            </w:pPr>
            <w:r>
              <w:rPr>
                <w:sz w:val="22"/>
              </w:rPr>
              <w:t xml:space="preserve">React Js            </w:t>
            </w:r>
            <w:proofErr w:type="gramStart"/>
            <w:r>
              <w:rPr>
                <w:sz w:val="22"/>
              </w:rPr>
              <w:t xml:space="preserve">  </w:t>
            </w:r>
            <w:r w:rsidR="004A61C1">
              <w:rPr>
                <w:sz w:val="22"/>
              </w:rPr>
              <w:t>:</w:t>
            </w:r>
            <w:proofErr w:type="gramEnd"/>
            <w:r w:rsidR="004A61C1">
              <w:rPr>
                <w:sz w:val="22"/>
              </w:rPr>
              <w:t xml:space="preserve">- </w:t>
            </w:r>
            <w:r>
              <w:rPr>
                <w:sz w:val="22"/>
              </w:rPr>
              <w:t>60</w:t>
            </w:r>
            <w:r w:rsidR="004A61C1">
              <w:rPr>
                <w:sz w:val="22"/>
              </w:rPr>
              <w:t>%</w:t>
            </w:r>
          </w:p>
          <w:p w:rsidR="004A61C1" w:rsidRDefault="004A61C1" w:rsidP="004A61C1">
            <w:pPr>
              <w:rPr>
                <w:sz w:val="22"/>
              </w:rPr>
            </w:pPr>
            <w:r>
              <w:rPr>
                <w:sz w:val="22"/>
              </w:rPr>
              <w:t>PostgreSQL</w:t>
            </w:r>
            <w:r w:rsidR="005B1CED">
              <w:rPr>
                <w:sz w:val="22"/>
              </w:rPr>
              <w:t xml:space="preserve">       </w:t>
            </w:r>
            <w:proofErr w:type="gramStart"/>
            <w:r w:rsidR="005B1CED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 :</w:t>
            </w:r>
            <w:proofErr w:type="gramEnd"/>
            <w:r>
              <w:rPr>
                <w:sz w:val="22"/>
              </w:rPr>
              <w:t>- 75%</w:t>
            </w:r>
          </w:p>
          <w:p w:rsidR="005B1CED" w:rsidRDefault="005B1CED" w:rsidP="004A61C1">
            <w:pPr>
              <w:rPr>
                <w:sz w:val="22"/>
              </w:rPr>
            </w:pPr>
            <w:r>
              <w:rPr>
                <w:sz w:val="22"/>
              </w:rPr>
              <w:t xml:space="preserve">Python               </w:t>
            </w:r>
            <w:proofErr w:type="gramStart"/>
            <w:r>
              <w:rPr>
                <w:sz w:val="22"/>
              </w:rPr>
              <w:t xml:space="preserve">  :</w:t>
            </w:r>
            <w:proofErr w:type="gramEnd"/>
            <w:r>
              <w:rPr>
                <w:sz w:val="22"/>
              </w:rPr>
              <w:t>- 70%</w:t>
            </w:r>
          </w:p>
          <w:p w:rsidR="005B1CED" w:rsidRDefault="004A61C1" w:rsidP="004A61C1">
            <w:pPr>
              <w:rPr>
                <w:sz w:val="22"/>
              </w:rPr>
            </w:pPr>
            <w:r>
              <w:rPr>
                <w:sz w:val="22"/>
              </w:rPr>
              <w:t>Django</w:t>
            </w:r>
            <w:r w:rsidR="005B1CED">
              <w:rPr>
                <w:sz w:val="22"/>
              </w:rPr>
              <w:t xml:space="preserve">              </w:t>
            </w:r>
            <w:proofErr w:type="gramStart"/>
            <w:r w:rsidR="005B1CED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 :</w:t>
            </w:r>
            <w:proofErr w:type="gramEnd"/>
            <w:r>
              <w:rPr>
                <w:sz w:val="22"/>
              </w:rPr>
              <w:t>- 60</w:t>
            </w:r>
            <w:r w:rsidR="00DB75BE">
              <w:rPr>
                <w:sz w:val="22"/>
              </w:rPr>
              <w:t>%</w:t>
            </w:r>
          </w:p>
          <w:p w:rsidR="00FD644A" w:rsidRDefault="005B1CED" w:rsidP="004A61C1">
            <w:pPr>
              <w:rPr>
                <w:sz w:val="22"/>
              </w:rPr>
            </w:pPr>
            <w:r>
              <w:rPr>
                <w:sz w:val="22"/>
              </w:rPr>
              <w:t xml:space="preserve">Git &amp; </w:t>
            </w:r>
            <w:r w:rsidR="00FD644A">
              <w:rPr>
                <w:sz w:val="22"/>
              </w:rPr>
              <w:t>GitHub</w:t>
            </w:r>
            <w:r>
              <w:rPr>
                <w:sz w:val="22"/>
              </w:rPr>
              <w:t xml:space="preserve">     </w:t>
            </w:r>
            <w:proofErr w:type="gramStart"/>
            <w:r>
              <w:rPr>
                <w:sz w:val="22"/>
              </w:rPr>
              <w:t xml:space="preserve"> </w:t>
            </w:r>
            <w:r w:rsidR="00FD644A">
              <w:rPr>
                <w:sz w:val="22"/>
              </w:rPr>
              <w:t xml:space="preserve"> :</w:t>
            </w:r>
            <w:proofErr w:type="gramEnd"/>
            <w:r w:rsidR="00FD644A">
              <w:rPr>
                <w:sz w:val="22"/>
              </w:rPr>
              <w:t xml:space="preserve">- </w:t>
            </w:r>
            <w:r>
              <w:rPr>
                <w:sz w:val="22"/>
              </w:rPr>
              <w:t>45</w:t>
            </w:r>
            <w:r w:rsidR="00FD644A">
              <w:rPr>
                <w:sz w:val="22"/>
              </w:rPr>
              <w:t>%</w:t>
            </w:r>
          </w:p>
          <w:p w:rsidR="00FD644A" w:rsidRDefault="005B1CED" w:rsidP="004A61C1">
            <w:pPr>
              <w:rPr>
                <w:sz w:val="22"/>
              </w:rPr>
            </w:pPr>
            <w:r>
              <w:rPr>
                <w:sz w:val="22"/>
              </w:rPr>
              <w:t xml:space="preserve">Data </w:t>
            </w:r>
            <w:proofErr w:type="gramStart"/>
            <w:r>
              <w:rPr>
                <w:sz w:val="22"/>
              </w:rPr>
              <w:t>Structures  :</w:t>
            </w:r>
            <w:proofErr w:type="gramEnd"/>
            <w:r>
              <w:rPr>
                <w:sz w:val="22"/>
              </w:rPr>
              <w:t>- 25%</w:t>
            </w:r>
          </w:p>
          <w:p w:rsidR="00FD644A" w:rsidRDefault="00FD644A" w:rsidP="004A61C1">
            <w:pPr>
              <w:rPr>
                <w:sz w:val="22"/>
              </w:rPr>
            </w:pPr>
          </w:p>
          <w:p w:rsidR="00FD644A" w:rsidRDefault="00FD644A" w:rsidP="004A61C1">
            <w:pPr>
              <w:rPr>
                <w:b/>
                <w:sz w:val="22"/>
              </w:rPr>
            </w:pPr>
            <w:r w:rsidRPr="00FD644A">
              <w:rPr>
                <w:b/>
                <w:sz w:val="22"/>
              </w:rPr>
              <w:t>INTEREST</w:t>
            </w:r>
          </w:p>
          <w:p w:rsidR="00FD644A" w:rsidRDefault="00FD644A" w:rsidP="004A61C1">
            <w:pPr>
              <w:rPr>
                <w:b/>
                <w:sz w:val="22"/>
              </w:rPr>
            </w:pPr>
          </w:p>
          <w:p w:rsidR="00FD644A" w:rsidRPr="00FD644A" w:rsidRDefault="0065422B" w:rsidP="004A61C1">
            <w:pPr>
              <w:rPr>
                <w:sz w:val="22"/>
              </w:rPr>
            </w:pPr>
            <w:r w:rsidRPr="0065422B">
              <w:rPr>
                <w:sz w:val="22"/>
              </w:rPr>
              <w:t>Front-end development is not just a job for me; it's a passion. I am genuinely excited about the opportunity to blend my technical skills with creative expression to build web interfaces that leave a lasting impact</w:t>
            </w:r>
            <w:r w:rsidR="00AD20FF">
              <w:rPr>
                <w:sz w:val="22"/>
              </w:rPr>
              <w:t>.</w:t>
            </w:r>
            <w:bookmarkStart w:id="0" w:name="_GoBack"/>
            <w:bookmarkEnd w:id="0"/>
          </w:p>
        </w:tc>
      </w:tr>
    </w:tbl>
    <w:p w:rsidR="0043117B" w:rsidRDefault="001A0D97" w:rsidP="000C45FF">
      <w:pPr>
        <w:tabs>
          <w:tab w:val="left" w:pos="990"/>
        </w:tabs>
      </w:pPr>
    </w:p>
    <w:sectPr w:rsidR="0043117B" w:rsidSect="000C45FF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0D97" w:rsidRDefault="001A0D97" w:rsidP="000C45FF">
      <w:r>
        <w:separator/>
      </w:r>
    </w:p>
  </w:endnote>
  <w:endnote w:type="continuationSeparator" w:id="0">
    <w:p w:rsidR="001A0D97" w:rsidRDefault="001A0D97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0D97" w:rsidRDefault="001A0D97" w:rsidP="000C45FF">
      <w:r>
        <w:separator/>
      </w:r>
    </w:p>
  </w:footnote>
  <w:footnote w:type="continuationSeparator" w:id="0">
    <w:p w:rsidR="001A0D97" w:rsidRDefault="001A0D97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205"/>
    <w:rsid w:val="00036450"/>
    <w:rsid w:val="00067632"/>
    <w:rsid w:val="00094499"/>
    <w:rsid w:val="000C45FF"/>
    <w:rsid w:val="000E3FD1"/>
    <w:rsid w:val="00112054"/>
    <w:rsid w:val="001525E1"/>
    <w:rsid w:val="00180329"/>
    <w:rsid w:val="0019001F"/>
    <w:rsid w:val="001A0D97"/>
    <w:rsid w:val="001A74A5"/>
    <w:rsid w:val="001B2ABD"/>
    <w:rsid w:val="001E0391"/>
    <w:rsid w:val="001E1759"/>
    <w:rsid w:val="001F1ECC"/>
    <w:rsid w:val="002400EB"/>
    <w:rsid w:val="00256CF7"/>
    <w:rsid w:val="00260205"/>
    <w:rsid w:val="00281FD5"/>
    <w:rsid w:val="0030481B"/>
    <w:rsid w:val="003156FC"/>
    <w:rsid w:val="003254B5"/>
    <w:rsid w:val="0037121F"/>
    <w:rsid w:val="003A6B7D"/>
    <w:rsid w:val="003B06CA"/>
    <w:rsid w:val="003E5CD8"/>
    <w:rsid w:val="004071FC"/>
    <w:rsid w:val="00416602"/>
    <w:rsid w:val="00445947"/>
    <w:rsid w:val="004813B3"/>
    <w:rsid w:val="00496591"/>
    <w:rsid w:val="004A61C1"/>
    <w:rsid w:val="004C63E4"/>
    <w:rsid w:val="004D3011"/>
    <w:rsid w:val="005262AC"/>
    <w:rsid w:val="00581FF0"/>
    <w:rsid w:val="005B1CED"/>
    <w:rsid w:val="005B3FE1"/>
    <w:rsid w:val="005E39D5"/>
    <w:rsid w:val="00600670"/>
    <w:rsid w:val="0062123A"/>
    <w:rsid w:val="00646E75"/>
    <w:rsid w:val="0065422B"/>
    <w:rsid w:val="006771D0"/>
    <w:rsid w:val="00713555"/>
    <w:rsid w:val="00715FCB"/>
    <w:rsid w:val="00743101"/>
    <w:rsid w:val="007775E1"/>
    <w:rsid w:val="007867A0"/>
    <w:rsid w:val="007927F5"/>
    <w:rsid w:val="00802CA0"/>
    <w:rsid w:val="009260CD"/>
    <w:rsid w:val="00952C25"/>
    <w:rsid w:val="00A2118D"/>
    <w:rsid w:val="00AD20FF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B75BE"/>
    <w:rsid w:val="00DD172A"/>
    <w:rsid w:val="00E25A26"/>
    <w:rsid w:val="00E320BF"/>
    <w:rsid w:val="00E4381A"/>
    <w:rsid w:val="00E55D74"/>
    <w:rsid w:val="00F44C66"/>
    <w:rsid w:val="00F60274"/>
    <w:rsid w:val="00F77FB9"/>
    <w:rsid w:val="00FB068F"/>
    <w:rsid w:val="00FD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4DFA24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5B1CED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1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linkedin.com/in/sanjay-sk953925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Bol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CFD6F6105A247118DC971E25A754E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84BD8F-A87A-4421-855C-B495E624D786}"/>
      </w:docPartPr>
      <w:docPartBody>
        <w:p w:rsidR="00B55D5D" w:rsidRDefault="00A41BD1">
          <w:pPr>
            <w:pStyle w:val="ECFD6F6105A247118DC971E25A754E2D"/>
          </w:pPr>
          <w:r w:rsidRPr="00D5459D">
            <w:t>Profile</w:t>
          </w:r>
        </w:p>
      </w:docPartBody>
    </w:docPart>
    <w:docPart>
      <w:docPartPr>
        <w:name w:val="D7F3A33D07734ADB992E24CA532F77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B03503-AC0A-4E18-90F8-2A85CF3D59B7}"/>
      </w:docPartPr>
      <w:docPartBody>
        <w:p w:rsidR="00B55D5D" w:rsidRDefault="00A41BD1">
          <w:pPr>
            <w:pStyle w:val="D7F3A33D07734ADB992E24CA532F7713"/>
          </w:pPr>
          <w:r w:rsidRPr="00CB0055">
            <w:t>Contact</w:t>
          </w:r>
        </w:p>
      </w:docPartBody>
    </w:docPart>
    <w:docPart>
      <w:docPartPr>
        <w:name w:val="C5C8EAC2F4614BA6B94B59B525FE8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3BE57C-0283-4368-859A-819DF1674F8A}"/>
      </w:docPartPr>
      <w:docPartBody>
        <w:p w:rsidR="00B55D5D" w:rsidRDefault="00A41BD1">
          <w:pPr>
            <w:pStyle w:val="C5C8EAC2F4614BA6B94B59B525FE8147"/>
          </w:pPr>
          <w:r w:rsidRPr="00CB0055">
            <w:t>Hobbies</w:t>
          </w:r>
        </w:p>
      </w:docPartBody>
    </w:docPart>
    <w:docPart>
      <w:docPartPr>
        <w:name w:val="D660DA210B4843CEB01C20B553EDD9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F94377-2524-4F5E-8B35-B51596C05D83}"/>
      </w:docPartPr>
      <w:docPartBody>
        <w:p w:rsidR="00B55D5D" w:rsidRDefault="00A41BD1">
          <w:pPr>
            <w:pStyle w:val="D660DA210B4843CEB01C20B553EDD963"/>
          </w:pPr>
          <w:r w:rsidRPr="00036450">
            <w:t>EDUCATION</w:t>
          </w:r>
        </w:p>
      </w:docPartBody>
    </w:docPart>
    <w:docPart>
      <w:docPartPr>
        <w:name w:val="78DADC85F27D46629E964EE93F41B3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82A2AA-615D-4710-831E-F057D1C12BD6}"/>
      </w:docPartPr>
      <w:docPartBody>
        <w:p w:rsidR="00B55D5D" w:rsidRDefault="00A41BD1">
          <w:pPr>
            <w:pStyle w:val="78DADC85F27D46629E964EE93F41B331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2D3"/>
    <w:rsid w:val="000212D3"/>
    <w:rsid w:val="00A41BD1"/>
    <w:rsid w:val="00AA4F52"/>
    <w:rsid w:val="00B5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74667752AF40298D3C47D95EB22335">
    <w:name w:val="1E74667752AF40298D3C47D95EB22335"/>
  </w:style>
  <w:style w:type="paragraph" w:customStyle="1" w:styleId="DBB81CF4DA2B4ADE8E16E56A16068BCE">
    <w:name w:val="DBB81CF4DA2B4ADE8E16E56A16068BCE"/>
  </w:style>
  <w:style w:type="paragraph" w:customStyle="1" w:styleId="ECFD6F6105A247118DC971E25A754E2D">
    <w:name w:val="ECFD6F6105A247118DC971E25A754E2D"/>
  </w:style>
  <w:style w:type="paragraph" w:customStyle="1" w:styleId="0D45D95348E8493994FA86BE263A42F1">
    <w:name w:val="0D45D95348E8493994FA86BE263A42F1"/>
  </w:style>
  <w:style w:type="paragraph" w:customStyle="1" w:styleId="D7F3A33D07734ADB992E24CA532F7713">
    <w:name w:val="D7F3A33D07734ADB992E24CA532F7713"/>
  </w:style>
  <w:style w:type="paragraph" w:customStyle="1" w:styleId="4EA4F9BD8A524DBA94C8CF0436CD6DF6">
    <w:name w:val="4EA4F9BD8A524DBA94C8CF0436CD6DF6"/>
  </w:style>
  <w:style w:type="paragraph" w:customStyle="1" w:styleId="2486D44652E74BC4A930C7524D7068B8">
    <w:name w:val="2486D44652E74BC4A930C7524D7068B8"/>
  </w:style>
  <w:style w:type="paragraph" w:customStyle="1" w:styleId="F8EC5593692F43F99B3705EF6FB46742">
    <w:name w:val="F8EC5593692F43F99B3705EF6FB46742"/>
  </w:style>
  <w:style w:type="paragraph" w:customStyle="1" w:styleId="21B1E3E32EF14B82A8EDB5176A37FAA3">
    <w:name w:val="21B1E3E32EF14B82A8EDB5176A37FAA3"/>
  </w:style>
  <w:style w:type="paragraph" w:customStyle="1" w:styleId="D62D6B7FAB2043B7936A79AC1F986B62">
    <w:name w:val="D62D6B7FAB2043B7936A79AC1F986B62"/>
  </w:style>
  <w:style w:type="character" w:styleId="Hyperlink">
    <w:name w:val="Hyperlink"/>
    <w:basedOn w:val="DefaultParagraphFont"/>
    <w:uiPriority w:val="99"/>
    <w:unhideWhenUsed/>
    <w:rsid w:val="000212D3"/>
    <w:rPr>
      <w:color w:val="C45911" w:themeColor="accent2" w:themeShade="BF"/>
      <w:u w:val="single"/>
    </w:rPr>
  </w:style>
  <w:style w:type="paragraph" w:customStyle="1" w:styleId="8313D11C912B4854911304D3DB097633">
    <w:name w:val="8313D11C912B4854911304D3DB097633"/>
  </w:style>
  <w:style w:type="paragraph" w:customStyle="1" w:styleId="C5C8EAC2F4614BA6B94B59B525FE8147">
    <w:name w:val="C5C8EAC2F4614BA6B94B59B525FE8147"/>
  </w:style>
  <w:style w:type="paragraph" w:customStyle="1" w:styleId="B253F7D43ABA4A8B84B0B05BF497611D">
    <w:name w:val="B253F7D43ABA4A8B84B0B05BF497611D"/>
  </w:style>
  <w:style w:type="paragraph" w:customStyle="1" w:styleId="8EC797BBA8EB48A1A671BCDA05C91C3E">
    <w:name w:val="8EC797BBA8EB48A1A671BCDA05C91C3E"/>
  </w:style>
  <w:style w:type="paragraph" w:customStyle="1" w:styleId="01249FEFA2A94F5E9333D14B943F0823">
    <w:name w:val="01249FEFA2A94F5E9333D14B943F0823"/>
  </w:style>
  <w:style w:type="paragraph" w:customStyle="1" w:styleId="9FA4C674D4CE4CD4813FAC45E1B2AFFC">
    <w:name w:val="9FA4C674D4CE4CD4813FAC45E1B2AFFC"/>
  </w:style>
  <w:style w:type="paragraph" w:customStyle="1" w:styleId="D660DA210B4843CEB01C20B553EDD963">
    <w:name w:val="D660DA210B4843CEB01C20B553EDD963"/>
  </w:style>
  <w:style w:type="paragraph" w:customStyle="1" w:styleId="436A598D2A964B7CA7514A277B120461">
    <w:name w:val="436A598D2A964B7CA7514A277B120461"/>
  </w:style>
  <w:style w:type="paragraph" w:customStyle="1" w:styleId="504A37C4C08D41F68A1F27DB01D99861">
    <w:name w:val="504A37C4C08D41F68A1F27DB01D99861"/>
  </w:style>
  <w:style w:type="paragraph" w:customStyle="1" w:styleId="32B2B8F329A447FA9BBA9BD71F374147">
    <w:name w:val="32B2B8F329A447FA9BBA9BD71F374147"/>
  </w:style>
  <w:style w:type="paragraph" w:customStyle="1" w:styleId="E7710E29BF034DFAB394272DFCD691A9">
    <w:name w:val="E7710E29BF034DFAB394272DFCD691A9"/>
  </w:style>
  <w:style w:type="paragraph" w:customStyle="1" w:styleId="30ACA4327E6F41CE819CFAA2E81E1692">
    <w:name w:val="30ACA4327E6F41CE819CFAA2E81E1692"/>
  </w:style>
  <w:style w:type="paragraph" w:customStyle="1" w:styleId="F73210E6B32340E5A2E27E7F39C8D71F">
    <w:name w:val="F73210E6B32340E5A2E27E7F39C8D71F"/>
  </w:style>
  <w:style w:type="paragraph" w:customStyle="1" w:styleId="B32EF4F285BF4DBA9E2C0242A46B129D">
    <w:name w:val="B32EF4F285BF4DBA9E2C0242A46B129D"/>
  </w:style>
  <w:style w:type="paragraph" w:customStyle="1" w:styleId="35AECBA0986E402F9FFD9E5020D42FF5">
    <w:name w:val="35AECBA0986E402F9FFD9E5020D42FF5"/>
  </w:style>
  <w:style w:type="paragraph" w:customStyle="1" w:styleId="357D50097AA845939B75935F5FD8D007">
    <w:name w:val="357D50097AA845939B75935F5FD8D007"/>
  </w:style>
  <w:style w:type="paragraph" w:customStyle="1" w:styleId="42B61E9F6CC143748D538678A9962832">
    <w:name w:val="42B61E9F6CC143748D538678A9962832"/>
  </w:style>
  <w:style w:type="paragraph" w:customStyle="1" w:styleId="00A9EC3CD9D84B0C94F73D3EB4C15DA8">
    <w:name w:val="00A9EC3CD9D84B0C94F73D3EB4C15DA8"/>
  </w:style>
  <w:style w:type="paragraph" w:customStyle="1" w:styleId="32BC74FAF48C4C3AB3FDBEA6EB0BBC54">
    <w:name w:val="32BC74FAF48C4C3AB3FDBEA6EB0BBC54"/>
  </w:style>
  <w:style w:type="paragraph" w:customStyle="1" w:styleId="FAC3359C2276453B81BA9052E28CED70">
    <w:name w:val="FAC3359C2276453B81BA9052E28CED70"/>
  </w:style>
  <w:style w:type="paragraph" w:customStyle="1" w:styleId="96AF7A216A3D4F848E55F1A414B86340">
    <w:name w:val="96AF7A216A3D4F848E55F1A414B86340"/>
  </w:style>
  <w:style w:type="paragraph" w:customStyle="1" w:styleId="7B7D411D22694316B039150C5F1D29C9">
    <w:name w:val="7B7D411D22694316B039150C5F1D29C9"/>
  </w:style>
  <w:style w:type="paragraph" w:customStyle="1" w:styleId="F5364206F855416793A8E2CE86675264">
    <w:name w:val="F5364206F855416793A8E2CE86675264"/>
  </w:style>
  <w:style w:type="paragraph" w:customStyle="1" w:styleId="55A7446665D749D199803B22E707C254">
    <w:name w:val="55A7446665D749D199803B22E707C254"/>
  </w:style>
  <w:style w:type="paragraph" w:customStyle="1" w:styleId="D3DB606810CC45E1B0E2B125A2A2C0E3">
    <w:name w:val="D3DB606810CC45E1B0E2B125A2A2C0E3"/>
  </w:style>
  <w:style w:type="paragraph" w:customStyle="1" w:styleId="1DEC454005714365B81C3B45E0968A3C">
    <w:name w:val="1DEC454005714365B81C3B45E0968A3C"/>
  </w:style>
  <w:style w:type="paragraph" w:customStyle="1" w:styleId="770676884387447B87B9DCB67E90466D">
    <w:name w:val="770676884387447B87B9DCB67E90466D"/>
  </w:style>
  <w:style w:type="paragraph" w:customStyle="1" w:styleId="74FA50F7560D484E9F666B7D6B1A5608">
    <w:name w:val="74FA50F7560D484E9F666B7D6B1A5608"/>
  </w:style>
  <w:style w:type="paragraph" w:customStyle="1" w:styleId="CC38CEB2A26749679CF069362921C186">
    <w:name w:val="CC38CEB2A26749679CF069362921C186"/>
  </w:style>
  <w:style w:type="paragraph" w:customStyle="1" w:styleId="E4BF9574E9324AC5BC990B324FFE22CC">
    <w:name w:val="E4BF9574E9324AC5BC990B324FFE22CC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78DADC85F27D46629E964EE93F41B331">
    <w:name w:val="78DADC85F27D46629E964EE93F41B331"/>
  </w:style>
  <w:style w:type="paragraph" w:customStyle="1" w:styleId="85C461EF03004A06B820BC4346EA4F50">
    <w:name w:val="85C461EF03004A06B820BC4346EA4F50"/>
    <w:rsid w:val="000212D3"/>
  </w:style>
  <w:style w:type="paragraph" w:customStyle="1" w:styleId="B5D2271342CA4F5B867EA49A09AF4E65">
    <w:name w:val="B5D2271342CA4F5B867EA49A09AF4E65"/>
    <w:rsid w:val="000212D3"/>
  </w:style>
  <w:style w:type="paragraph" w:customStyle="1" w:styleId="E93D16F70FB141E2943910E4D77E9920">
    <w:name w:val="E93D16F70FB141E2943910E4D77E9920"/>
    <w:rsid w:val="000212D3"/>
  </w:style>
  <w:style w:type="paragraph" w:customStyle="1" w:styleId="B292CF55365F43F6B31A0CC7C64966EF">
    <w:name w:val="B292CF55365F43F6B31A0CC7C64966EF"/>
    <w:rsid w:val="000212D3"/>
  </w:style>
  <w:style w:type="paragraph" w:customStyle="1" w:styleId="6C0F88E0CB8C48F6B02E0A373AC51E8D">
    <w:name w:val="6C0F88E0CB8C48F6B02E0A373AC51E8D"/>
    <w:rsid w:val="000212D3"/>
  </w:style>
  <w:style w:type="paragraph" w:customStyle="1" w:styleId="4A47447F4F6C4E0B873E56BD8A6035E0">
    <w:name w:val="4A47447F4F6C4E0B873E56BD8A6035E0"/>
    <w:rsid w:val="000212D3"/>
  </w:style>
  <w:style w:type="paragraph" w:customStyle="1" w:styleId="26259006AE3D44CA83BD20DCBD35C233">
    <w:name w:val="26259006AE3D44CA83BD20DCBD35C233"/>
    <w:rsid w:val="000212D3"/>
  </w:style>
  <w:style w:type="paragraph" w:customStyle="1" w:styleId="267587A52DE9425E8DAB89D2772D8613">
    <w:name w:val="267587A52DE9425E8DAB89D2772D8613"/>
    <w:rsid w:val="000212D3"/>
  </w:style>
  <w:style w:type="paragraph" w:customStyle="1" w:styleId="7E59D5D5D9C345EFB498DC0D7956032B">
    <w:name w:val="7E59D5D5D9C345EFB498DC0D7956032B"/>
    <w:rsid w:val="000212D3"/>
  </w:style>
  <w:style w:type="paragraph" w:customStyle="1" w:styleId="424A41B97F7643F98D4F7D5AE5E07D94">
    <w:name w:val="424A41B97F7643F98D4F7D5AE5E07D94"/>
    <w:rsid w:val="000212D3"/>
  </w:style>
  <w:style w:type="paragraph" w:customStyle="1" w:styleId="61B71ACE38E149618A3E88FCD5388FA2">
    <w:name w:val="61B71ACE38E149618A3E88FCD5388FA2"/>
    <w:rsid w:val="000212D3"/>
  </w:style>
  <w:style w:type="paragraph" w:customStyle="1" w:styleId="7871677BE6A84BEF952A8473B769441C">
    <w:name w:val="7871677BE6A84BEF952A8473B769441C"/>
    <w:rsid w:val="000212D3"/>
  </w:style>
  <w:style w:type="paragraph" w:customStyle="1" w:styleId="1842CB2B25894E519FE2993C66032BFF">
    <w:name w:val="1842CB2B25894E519FE2993C66032BFF"/>
    <w:rsid w:val="000212D3"/>
  </w:style>
  <w:style w:type="paragraph" w:customStyle="1" w:styleId="37DE1C74559944C389F999C200CB2289">
    <w:name w:val="37DE1C74559944C389F999C200CB2289"/>
    <w:rsid w:val="000212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</Template>
  <TotalTime>0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2023-09-01T17:47:00Z</dcterms:created>
  <dcterms:modified xsi:type="dcterms:W3CDTF">2023-09-01T17:50:00Z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